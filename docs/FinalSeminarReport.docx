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266177E"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CD59C00" w14:textId="5753A267" w:rsidR="00501A93" w:rsidRDefault="00A339D9" w:rsidP="00765069">
          <w:pPr>
            <w:pStyle w:val="TOC1"/>
            <w:rPr>
              <w:noProof/>
              <w:lang w:eastAsia="en-US"/>
            </w:rPr>
          </w:pPr>
          <w:hyperlink w:anchor="_Toc511225726" w:history="1">
            <w:r w:rsidR="00501A93" w:rsidRPr="000E555D">
              <w:rPr>
                <w:rStyle w:val="Hyperlink"/>
                <w:noProof/>
              </w:rPr>
              <w:t xml:space="preserve">Problem Statement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39CE92BA" w14:textId="552C8480" w:rsidR="00501A93" w:rsidRDefault="00A339D9" w:rsidP="00765069">
          <w:pPr>
            <w:pStyle w:val="TOC1"/>
            <w:rPr>
              <w:noProof/>
              <w:lang w:eastAsia="en-US"/>
            </w:rPr>
          </w:pPr>
          <w:hyperlink w:anchor="_Toc511225727" w:history="1">
            <w:r w:rsidR="00501A93" w:rsidRPr="000E555D">
              <w:rPr>
                <w:rStyle w:val="Hyperlink"/>
                <w:noProof/>
              </w:rPr>
              <w:t xml:space="preserve">Standards Discussion </w:t>
            </w:r>
            <w:r w:rsidR="00B01BF4">
              <w:rPr>
                <w:rStyle w:val="Hyperlink"/>
                <w:noProof/>
              </w:rPr>
              <w:t>[</w:t>
            </w:r>
            <w:r w:rsidR="00765069" w:rsidRPr="00B01BF4">
              <w:rPr>
                <w:rStyle w:val="Hyperlink"/>
                <w:noProof/>
              </w:rPr>
              <w:t>written by</w:t>
            </w:r>
            <w:r w:rsidR="000E5B6C"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4DFC489" w14:textId="719938A9" w:rsidR="00501A93" w:rsidRDefault="00A339D9" w:rsidP="00765069">
          <w:pPr>
            <w:pStyle w:val="TOC1"/>
            <w:rPr>
              <w:noProof/>
              <w:lang w:eastAsia="en-US"/>
            </w:rPr>
          </w:pPr>
          <w:hyperlink w:anchor="_Toc511225728" w:history="1">
            <w:r w:rsidR="00501A93" w:rsidRPr="000E555D">
              <w:rPr>
                <w:rStyle w:val="Hyperlink"/>
                <w:noProof/>
              </w:rPr>
              <w:t xml:space="preserve">Constraints Discussion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578382E0" w14:textId="33E7D26A" w:rsidR="00501A93" w:rsidRDefault="00A339D9">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6B40B3AC" w14:textId="094493F6" w:rsidR="00501A93" w:rsidRDefault="00A339D9">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39C7B2" w14:textId="0AD84F84" w:rsidR="00501A93" w:rsidRDefault="00A339D9">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3FAEB508" w14:textId="42C85C6F" w:rsidR="00501A93" w:rsidRDefault="00A339D9">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63C4AE" w14:textId="152216A4" w:rsidR="00501A93" w:rsidRDefault="00A339D9">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0A7D19B6" w14:textId="27326FBD" w:rsidR="00501A93" w:rsidRDefault="00A339D9">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7C500E11" w14:textId="19CE5B9F" w:rsidR="00501A93" w:rsidRDefault="00A339D9">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6388FCC" w14:textId="30F6FEF9" w:rsidR="00501A93" w:rsidRDefault="00A339D9">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62F1550E" w14:textId="13A5F782" w:rsidR="00501A93" w:rsidRDefault="00A339D9" w:rsidP="00765069">
          <w:pPr>
            <w:pStyle w:val="TOC1"/>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5F58F305" w14:textId="248ED1C2" w:rsidR="00501A93" w:rsidRDefault="00A339D9"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B01BF4">
              <w:rPr>
                <w:rStyle w:val="Hyperlink"/>
                <w:rFonts w:ascii="Times New Roman" w:hAnsi="Times New Roman" w:cs="Times New Roman"/>
                <w:noProof/>
              </w:rPr>
              <w:t>[</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726FE719" w14:textId="442FBC97" w:rsidR="00501A93" w:rsidRDefault="00A339D9" w:rsidP="00765069">
          <w:pPr>
            <w:pStyle w:val="TOC1"/>
            <w:rPr>
              <w:noProof/>
              <w:lang w:eastAsia="en-US"/>
            </w:rPr>
          </w:pPr>
          <w:hyperlink w:anchor="_Toc511225739" w:history="1">
            <w:r w:rsidR="00501A93" w:rsidRPr="000E555D">
              <w:rPr>
                <w:rStyle w:val="Hyperlink"/>
                <w:noProof/>
              </w:rPr>
              <w:t xml:space="preserve">Team Organization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4A019395" w14:textId="486FF530" w:rsidR="00501A93" w:rsidRDefault="00A339D9"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39878B61" w14:textId="3C6B213E" w:rsidR="00501A93" w:rsidRDefault="00A339D9"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A733CA">
              <w:rPr>
                <w:noProof/>
                <w:webHidden/>
              </w:rPr>
              <w:t>7</w:t>
            </w:r>
            <w:r w:rsidR="00501A93">
              <w:rPr>
                <w:noProof/>
                <w:webHidden/>
              </w:rPr>
              <w:fldChar w:fldCharType="end"/>
            </w:r>
          </w:hyperlink>
        </w:p>
        <w:p w14:paraId="1FFAD052" w14:textId="6281B83F" w:rsidR="00501A93" w:rsidRDefault="00A339D9"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7416A996" w14:textId="2ABD53E4" w:rsidR="00501A93" w:rsidRDefault="00A339D9"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474CA7E" w14:textId="37D15005" w:rsidR="00501A93" w:rsidRDefault="00A339D9"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F8905F0" w14:textId="7B6E8F27" w:rsidR="00501A93" w:rsidRDefault="00A339D9"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36B58A93" w14:textId="01129F6C" w:rsidR="00501A93" w:rsidRDefault="00A339D9"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6D9200B1" w14:textId="58FAAB81" w:rsidR="00501A93" w:rsidRDefault="00A339D9"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1B5F136C"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B01BF4">
        <w:t>[written by</w:t>
      </w:r>
      <w:r w:rsidR="000E5B6C">
        <w:t xml:space="preserve"> William Ross</w:t>
      </w:r>
      <w:r w:rsidR="00B01BF4">
        <w:t>]</w:t>
      </w:r>
    </w:p>
    <w:p w14:paraId="25AD83CC" w14:textId="77777777" w:rsidR="004D6123" w:rsidRPr="00E46B5C" w:rsidRDefault="004B14CA" w:rsidP="009323DD">
      <w:pPr>
        <w:spacing w:after="120"/>
        <w:rPr>
          <w:rFonts w:ascii="Times New Roman" w:hAnsi="Times New Roman" w:cs="Times New Roman"/>
          <w:i/>
          <w:iCs/>
        </w:rPr>
      </w:pPr>
      <w:r w:rsidRPr="00E46B5C">
        <w:rPr>
          <w:rFonts w:ascii="Times New Roman" w:hAnsi="Times New Roman" w:cs="Times New Roman"/>
          <w:i/>
          <w:iCs/>
        </w:rPr>
        <w:t>1-2 paragraphs</w:t>
      </w:r>
    </w:p>
    <w:p w14:paraId="0CA5ED86" w14:textId="77777777" w:rsidR="004C4377" w:rsidRPr="00E46B5C" w:rsidRDefault="00E83C56" w:rsidP="009323DD">
      <w:pPr>
        <w:spacing w:after="120"/>
        <w:rPr>
          <w:rFonts w:ascii="Times New Roman" w:hAnsi="Times New Roman" w:cs="Times New Roman"/>
          <w:i/>
          <w:iCs/>
        </w:rPr>
      </w:pPr>
      <w:r w:rsidRPr="00E46B5C">
        <w:rPr>
          <w:rFonts w:ascii="Times New Roman" w:hAnsi="Times New Roman" w:cs="Times New Roman"/>
          <w:i/>
          <w:iCs/>
        </w:rPr>
        <w:t xml:space="preserve">Problem introduction –like an abstract.  A </w:t>
      </w:r>
      <w:proofErr w:type="gramStart"/>
      <w:r w:rsidRPr="00E46B5C">
        <w:rPr>
          <w:rFonts w:ascii="Times New Roman" w:hAnsi="Times New Roman" w:cs="Times New Roman"/>
          <w:i/>
          <w:iCs/>
        </w:rPr>
        <w:t>high level</w:t>
      </w:r>
      <w:proofErr w:type="gramEnd"/>
      <w:r w:rsidRPr="00E46B5C">
        <w:rPr>
          <w:rFonts w:ascii="Times New Roman" w:hAnsi="Times New Roman" w:cs="Times New Roman"/>
          <w:i/>
          <w:iCs/>
        </w:rPr>
        <w:t xml:space="preserve"> summary introduction to the problem area and specific problem. </w:t>
      </w:r>
      <w:r w:rsidR="009A3022" w:rsidRPr="00E46B5C">
        <w:rPr>
          <w:rFonts w:ascii="Times New Roman" w:hAnsi="Times New Roman" w:cs="Times New Roman"/>
          <w:i/>
          <w:iCs/>
        </w:rPr>
        <w:t xml:space="preserve">  What are the objectives?  Benefits?</w:t>
      </w:r>
      <w:r w:rsidR="00D65C71" w:rsidRPr="00E46B5C">
        <w:rPr>
          <w:rFonts w:ascii="Times New Roman" w:hAnsi="Times New Roman" w:cs="Times New Roman"/>
          <w:i/>
          <w:iCs/>
        </w:rPr>
        <w:t xml:space="preserve"> </w:t>
      </w:r>
      <w:r w:rsidR="009A3022" w:rsidRPr="00E46B5C">
        <w:rPr>
          <w:rFonts w:ascii="Times New Roman" w:hAnsi="Times New Roman" w:cs="Times New Roman"/>
          <w:i/>
          <w:iCs/>
        </w:rPr>
        <w:t xml:space="preserve">Key issues? </w:t>
      </w:r>
      <w:r w:rsidRPr="00E46B5C">
        <w:rPr>
          <w:rFonts w:ascii="Times New Roman" w:hAnsi="Times New Roman" w:cs="Times New Roman"/>
          <w:i/>
          <w:iCs/>
        </w:rPr>
        <w:t xml:space="preserve"> </w:t>
      </w:r>
      <w:r w:rsidR="009A3022" w:rsidRPr="00E46B5C">
        <w:rPr>
          <w:rFonts w:ascii="Times New Roman" w:hAnsi="Times New Roman" w:cs="Times New Roman"/>
          <w:i/>
          <w:iCs/>
        </w:rPr>
        <w:t xml:space="preserve">Is there relevant history? </w:t>
      </w:r>
      <w:r w:rsidRPr="00E46B5C">
        <w:rPr>
          <w:rFonts w:ascii="Times New Roman" w:hAnsi="Times New Roman" w:cs="Times New Roman"/>
          <w:b/>
          <w:i/>
          <w:iCs/>
        </w:rPr>
        <w:t xml:space="preserve">Motivate why this problem is important to work on. </w:t>
      </w:r>
      <w:r w:rsidR="007B1ACC" w:rsidRPr="00E46B5C">
        <w:rPr>
          <w:rFonts w:ascii="Times New Roman" w:hAnsi="Times New Roman" w:cs="Times New Roman"/>
          <w:i/>
          <w:iCs/>
        </w:rPr>
        <w:t xml:space="preserve">Anybody including your parents should be able to read </w:t>
      </w:r>
      <w:proofErr w:type="gramStart"/>
      <w:r w:rsidR="007B1ACC" w:rsidRPr="00E46B5C">
        <w:rPr>
          <w:rFonts w:ascii="Times New Roman" w:hAnsi="Times New Roman" w:cs="Times New Roman"/>
          <w:i/>
          <w:iCs/>
        </w:rPr>
        <w:t>this, and</w:t>
      </w:r>
      <w:proofErr w:type="gramEnd"/>
      <w:r w:rsidR="007B1ACC" w:rsidRPr="00E46B5C">
        <w:rPr>
          <w:rFonts w:ascii="Times New Roman" w:hAnsi="Times New Roman" w:cs="Times New Roman"/>
          <w:i/>
          <w:iCs/>
        </w:rPr>
        <w:t xml:space="preserve"> be able to tell you what you are working on.  No Jargon.  Don’t write: BLE; don’t </w:t>
      </w:r>
      <w:proofErr w:type="gramStart"/>
      <w:r w:rsidR="007B1ACC" w:rsidRPr="00E46B5C">
        <w:rPr>
          <w:rFonts w:ascii="Times New Roman" w:hAnsi="Times New Roman" w:cs="Times New Roman"/>
          <w:i/>
          <w:iCs/>
        </w:rPr>
        <w:t>write:</w:t>
      </w:r>
      <w:proofErr w:type="gramEnd"/>
      <w:r w:rsidR="007B1ACC" w:rsidRPr="00E46B5C">
        <w:rPr>
          <w:rFonts w:ascii="Times New Roman" w:hAnsi="Times New Roman" w:cs="Times New Roman"/>
          <w:i/>
          <w:iCs/>
        </w:rPr>
        <w:t xml:space="preserve"> Bluetooth Low Energy; write: ultra-low power wireless communications.</w:t>
      </w:r>
      <w:r w:rsidR="004B14CA" w:rsidRPr="00E46B5C">
        <w:rPr>
          <w:rFonts w:ascii="Times New Roman" w:hAnsi="Times New Roman" w:cs="Times New Roman"/>
          <w:i/>
          <w:iCs/>
        </w:rPr>
        <w:t xml:space="preserve">  </w:t>
      </w:r>
    </w:p>
    <w:p w14:paraId="5495DAEF" w14:textId="22A5BBCA" w:rsidR="00DF7835" w:rsidRDefault="00DF7835" w:rsidP="009323DD">
      <w:pPr>
        <w:spacing w:after="120"/>
        <w:rPr>
          <w:rFonts w:ascii="Times New Roman" w:hAnsi="Times New Roman" w:cs="Times New Roman"/>
        </w:rPr>
      </w:pPr>
    </w:p>
    <w:p w14:paraId="4B2209E0" w14:textId="43E9F6B4"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13FCF7F1" w14:textId="69C9E56F"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B01BF4">
        <w:t>[written by</w:t>
      </w:r>
      <w:r w:rsidR="005D4D45">
        <w:t xml:space="preserve"> William Ross</w:t>
      </w:r>
      <w:r w:rsidR="00B01BF4">
        <w:t>]</w:t>
      </w:r>
      <w:r w:rsidR="004B14CA" w:rsidRPr="00E00B89">
        <w:t xml:space="preserve"> </w:t>
      </w:r>
      <w:r w:rsidR="00A37B24" w:rsidRPr="00A37B24">
        <w:rPr>
          <w:rFonts w:ascii="Times New Roman" w:hAnsi="Times New Roman" w:cs="Times New Roman"/>
        </w:rPr>
        <w:t xml:space="preserve">   </w:t>
      </w:r>
    </w:p>
    <w:p w14:paraId="773BE08C" w14:textId="77777777" w:rsidR="00397BC9" w:rsidRPr="00E46B5C" w:rsidRDefault="00DF7835" w:rsidP="00D65C71">
      <w:pPr>
        <w:spacing w:after="120"/>
        <w:rPr>
          <w:rFonts w:ascii="Times New Roman" w:hAnsi="Times New Roman" w:cs="Times New Roman"/>
          <w:i/>
          <w:iCs/>
        </w:rPr>
      </w:pPr>
      <w:r w:rsidRPr="00E46B5C">
        <w:rPr>
          <w:rFonts w:ascii="Times New Roman" w:hAnsi="Times New Roman" w:cs="Times New Roman"/>
          <w:i/>
          <w:iCs/>
        </w:rPr>
        <w:t>This should be the problem statement agreed by you and the sponsor</w:t>
      </w:r>
      <w:r w:rsidR="00A732C1" w:rsidRPr="00E46B5C">
        <w:rPr>
          <w:rFonts w:ascii="Times New Roman" w:hAnsi="Times New Roman" w:cs="Times New Roman"/>
          <w:i/>
          <w:iCs/>
        </w:rPr>
        <w:t>…Did you show them this?</w:t>
      </w:r>
    </w:p>
    <w:p w14:paraId="4F2264BA" w14:textId="77777777" w:rsidR="00397BC9" w:rsidRPr="00E46B5C" w:rsidRDefault="00397BC9" w:rsidP="009323D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Make sure it is complete—everything the customer needs </w:t>
      </w:r>
      <w:r w:rsidR="00E401E1" w:rsidRPr="00E46B5C">
        <w:rPr>
          <w:rFonts w:ascii="Times New Roman" w:hAnsi="Times New Roman" w:cs="Times New Roman"/>
          <w:i/>
          <w:iCs/>
        </w:rPr>
        <w:t>must b</w:t>
      </w:r>
      <w:r w:rsidRPr="00E46B5C">
        <w:rPr>
          <w:rFonts w:ascii="Times New Roman" w:hAnsi="Times New Roman" w:cs="Times New Roman"/>
          <w:i/>
          <w:iCs/>
        </w:rPr>
        <w:t>e here, no matter how trivial sounding…</w:t>
      </w:r>
    </w:p>
    <w:p w14:paraId="757F15CC" w14:textId="77777777" w:rsidR="00F5073D"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Everything must be specifi</w:t>
      </w:r>
      <w:r w:rsidR="00F5073D" w:rsidRPr="00E46B5C">
        <w:rPr>
          <w:rFonts w:ascii="Times New Roman" w:hAnsi="Times New Roman" w:cs="Times New Roman"/>
          <w:i/>
          <w:iCs/>
        </w:rPr>
        <w:t>able—no vague statements like “feels nice” or “looks good”</w:t>
      </w:r>
      <w:r w:rsidR="004E774E" w:rsidRPr="00E46B5C">
        <w:rPr>
          <w:rFonts w:ascii="Times New Roman" w:hAnsi="Times New Roman" w:cs="Times New Roman"/>
          <w:i/>
          <w:iCs/>
        </w:rPr>
        <w:t xml:space="preserve"> </w:t>
      </w:r>
    </w:p>
    <w:p w14:paraId="27743855" w14:textId="77777777"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What are the boundaries of the project?</w:t>
      </w:r>
      <w:r w:rsidR="00A37B24" w:rsidRPr="00E46B5C">
        <w:rPr>
          <w:rFonts w:ascii="Times New Roman" w:hAnsi="Times New Roman" w:cs="Times New Roman"/>
          <w:i/>
          <w:iCs/>
        </w:rPr>
        <w:t xml:space="preserve">  Standards?  Size? Location? Power? Operating conditions? Operating life?</w:t>
      </w:r>
      <w:r w:rsidR="00637407" w:rsidRPr="00E46B5C">
        <w:rPr>
          <w:rFonts w:ascii="Times New Roman" w:hAnsi="Times New Roman" w:cs="Times New Roman"/>
          <w:i/>
          <w:iCs/>
        </w:rPr>
        <w:t xml:space="preserve">  … but none of these should be specific numbers here— say “outdoors” or “solar power”</w:t>
      </w:r>
    </w:p>
    <w:p w14:paraId="30A1ED38" w14:textId="77777777" w:rsidR="00DF5944" w:rsidRPr="00E46B5C" w:rsidRDefault="00DF5944"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Highlight conflicting needs—that’s one place where engineering trade-offs show up.  You may want use something like figure 3.9 or figure 3.10 on page 33</w:t>
      </w:r>
    </w:p>
    <w:p w14:paraId="4F165D1A" w14:textId="01AA2F49"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Things the customer wants but does not need </w:t>
      </w:r>
      <w:r w:rsidR="0064148A" w:rsidRPr="00E46B5C">
        <w:rPr>
          <w:rFonts w:ascii="Times New Roman" w:hAnsi="Times New Roman" w:cs="Times New Roman"/>
          <w:i/>
          <w:iCs/>
        </w:rPr>
        <w:t>could</w:t>
      </w:r>
      <w:r w:rsidRPr="00E46B5C">
        <w:rPr>
          <w:rFonts w:ascii="Times New Roman" w:hAnsi="Times New Roman" w:cs="Times New Roman"/>
          <w:i/>
          <w:iCs/>
        </w:rPr>
        <w:t xml:space="preserve"> be stretch goals</w:t>
      </w:r>
      <w:r w:rsidR="00637407" w:rsidRPr="00E46B5C">
        <w:rPr>
          <w:rFonts w:ascii="Times New Roman" w:hAnsi="Times New Roman" w:cs="Times New Roman"/>
          <w:i/>
          <w:iCs/>
        </w:rPr>
        <w:t xml:space="preserve"> (Stretch goal does not mean more work or extra hard to do…it means the customer w</w:t>
      </w:r>
      <w:r w:rsidR="00DF5944" w:rsidRPr="00E46B5C">
        <w:rPr>
          <w:rFonts w:ascii="Times New Roman" w:hAnsi="Times New Roman" w:cs="Times New Roman"/>
          <w:i/>
          <w:iCs/>
        </w:rPr>
        <w:t xml:space="preserve">ill be happier if you can do it but </w:t>
      </w:r>
      <w:r w:rsidR="006B18C6" w:rsidRPr="00E46B5C">
        <w:rPr>
          <w:rFonts w:ascii="Times New Roman" w:hAnsi="Times New Roman" w:cs="Times New Roman"/>
          <w:i/>
          <w:iCs/>
        </w:rPr>
        <w:t>satisfied</w:t>
      </w:r>
      <w:r w:rsidR="00DF5944" w:rsidRPr="00E46B5C">
        <w:rPr>
          <w:rFonts w:ascii="Times New Roman" w:hAnsi="Times New Roman" w:cs="Times New Roman"/>
          <w:i/>
          <w:iCs/>
        </w:rPr>
        <w:t xml:space="preserve"> without it)</w:t>
      </w:r>
    </w:p>
    <w:p w14:paraId="78E4B977" w14:textId="79AE92A4" w:rsidR="00E46B5C" w:rsidRDefault="00E46B5C" w:rsidP="00E46B5C">
      <w:pPr>
        <w:spacing w:after="120"/>
        <w:rPr>
          <w:rFonts w:ascii="Times New Roman" w:hAnsi="Times New Roman" w:cs="Times New Roman"/>
        </w:rPr>
      </w:pPr>
    </w:p>
    <w:p w14:paraId="27FE8D88" w14:textId="48C13AC4" w:rsidR="00424F0A"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684CC7D5" w14:textId="5370795D" w:rsidR="00E511C4" w:rsidRDefault="00E511C4" w:rsidP="00E511C4">
      <w:pPr>
        <w:pStyle w:val="Heading1"/>
      </w:pPr>
      <w:bookmarkStart w:id="2" w:name="_Toc511225727"/>
      <w:r>
        <w:t xml:space="preserve">Standards Discussion </w:t>
      </w:r>
      <w:bookmarkEnd w:id="2"/>
      <w:r w:rsidR="00B01BF4">
        <w:t>[written by</w:t>
      </w:r>
      <w:r w:rsidR="005D4D45">
        <w:t xml:space="preserve"> Andrew Nguyen</w:t>
      </w:r>
      <w:r w:rsidR="00B01BF4">
        <w:t>]</w:t>
      </w:r>
    </w:p>
    <w:p w14:paraId="649B365B" w14:textId="77777777" w:rsidR="00E511C4" w:rsidRPr="00E46B5C" w:rsidRDefault="00E511C4" w:rsidP="00E511C4">
      <w:pPr>
        <w:rPr>
          <w:i/>
          <w:iCs/>
        </w:rPr>
      </w:pPr>
      <w:r w:rsidRPr="00E46B5C">
        <w:rPr>
          <w:i/>
          <w:iCs/>
        </w:rPr>
        <w:t xml:space="preserve">Discuss the standards you have found in your research which apply or may appear to apply to this problem.  You may also need to discuss standards which </w:t>
      </w:r>
      <w:r w:rsidRPr="00E46B5C">
        <w:rPr>
          <w:b/>
          <w:bCs/>
          <w:i/>
          <w:iCs/>
        </w:rPr>
        <w:t>do not</w:t>
      </w:r>
      <w:r w:rsidRPr="00E46B5C">
        <w:rPr>
          <w:i/>
          <w:iCs/>
        </w:rPr>
        <w:t xml:space="preserve"> apply, in some cases.  </w:t>
      </w:r>
    </w:p>
    <w:p w14:paraId="31812431" w14:textId="77777777" w:rsidR="00E511C4" w:rsidRPr="00E46B5C" w:rsidRDefault="00E511C4" w:rsidP="00E511C4">
      <w:pPr>
        <w:rPr>
          <w:i/>
          <w:iCs/>
        </w:rPr>
      </w:pPr>
      <w:r w:rsidRPr="00E46B5C">
        <w:rPr>
          <w:i/>
          <w:iCs/>
        </w:rPr>
        <w:t>Standards fall broadly into two categories</w:t>
      </w:r>
    </w:p>
    <w:p w14:paraId="42562B31" w14:textId="77777777" w:rsidR="00E511C4" w:rsidRPr="00E46B5C" w:rsidRDefault="00E511C4" w:rsidP="00E511C4">
      <w:pPr>
        <w:pStyle w:val="ListParagraph"/>
        <w:numPr>
          <w:ilvl w:val="0"/>
          <w:numId w:val="13"/>
        </w:numPr>
        <w:rPr>
          <w:i/>
          <w:iCs/>
        </w:rPr>
      </w:pPr>
      <w:r w:rsidRPr="00E46B5C">
        <w:rPr>
          <w:i/>
          <w:iCs/>
        </w:rPr>
        <w:t>Established by industry/government/standards organizations (Example: SuperSpeed USB 10Gbps (USB 3.1 Gen 2) from the USB-IF)</w:t>
      </w:r>
    </w:p>
    <w:p w14:paraId="7EC3C3E6" w14:textId="77777777" w:rsidR="00E511C4" w:rsidRPr="00E46B5C" w:rsidRDefault="00E511C4" w:rsidP="00E511C4">
      <w:pPr>
        <w:pStyle w:val="ListParagraph"/>
        <w:numPr>
          <w:ilvl w:val="0"/>
          <w:numId w:val="13"/>
        </w:numPr>
        <w:rPr>
          <w:i/>
          <w:iCs/>
        </w:rPr>
      </w:pPr>
      <w:r w:rsidRPr="00E46B5C">
        <w:rPr>
          <w:i/>
          <w:iCs/>
        </w:rPr>
        <w:t>Established by reasonably respected companies as specifications for their products (example: TI MSP430 electrical, programming, mechanical, operating conditions specifications, as found on datasheets, for example)</w:t>
      </w:r>
    </w:p>
    <w:p w14:paraId="373F4B3C" w14:textId="77777777" w:rsidR="00E511C4" w:rsidRPr="00E46B5C" w:rsidRDefault="00E511C4" w:rsidP="00E511C4">
      <w:pPr>
        <w:rPr>
          <w:i/>
          <w:iCs/>
        </w:rPr>
      </w:pPr>
      <w:r w:rsidRPr="00E46B5C">
        <w:rPr>
          <w:i/>
          <w:iCs/>
        </w:rPr>
        <w:lastRenderedPageBreak/>
        <w:t>Your literature search should come upon many possible standards which must be adhered to (or which will not be adhered to—you may adhere to USB 2.1 not 3.1 for instance, you should explain why).  The customer should agree in all cases.  You must discuss each standard in detail, but do not 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49BA49CF" w14:textId="15BF0346" w:rsidR="00E46B5C" w:rsidRPr="001A3B09" w:rsidRDefault="00E511C4" w:rsidP="001A3B09">
      <w:pPr>
        <w:ind w:firstLine="720"/>
        <w:rPr>
          <w:i/>
          <w:iCs/>
        </w:rPr>
      </w:pPr>
      <w:r w:rsidRPr="00E46B5C">
        <w:rPr>
          <w:i/>
          <w:iCs/>
        </w:rPr>
        <w:t xml:space="preserve">ADC Chip </w:t>
      </w:r>
      <w:r w:rsidR="00E46B5C" w:rsidRPr="00E46B5C">
        <w:rPr>
          <w:i/>
          <w:iCs/>
        </w:rPr>
        <w:t>–</w:t>
      </w:r>
      <w:r w:rsidRPr="00E46B5C">
        <w:rPr>
          <w:i/>
          <w:iCs/>
        </w:rPr>
        <w:t xml:space="preserve"> TBD</w:t>
      </w:r>
    </w:p>
    <w:p w14:paraId="268F0889"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bookmarkStart w:id="3" w:name="_Toc511225728"/>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417F2C55" w14:textId="22070917" w:rsidR="00E511C4" w:rsidRDefault="00E511C4" w:rsidP="00E511C4">
      <w:pPr>
        <w:pStyle w:val="Heading1"/>
      </w:pPr>
      <w:r>
        <w:t xml:space="preserve">Constraints Discussion </w:t>
      </w:r>
      <w:bookmarkEnd w:id="3"/>
      <w:r w:rsidR="00B01BF4">
        <w:t>[written by</w:t>
      </w:r>
      <w:r w:rsidR="005D4D45">
        <w:t xml:space="preserve"> Colton </w:t>
      </w:r>
      <w:proofErr w:type="spellStart"/>
      <w:r w:rsidR="005D4D45">
        <w:t>Homuth</w:t>
      </w:r>
      <w:proofErr w:type="spellEnd"/>
      <w:r w:rsidR="00B01BF4">
        <w:t>]</w:t>
      </w:r>
    </w:p>
    <w:p w14:paraId="46D49BDC" w14:textId="77777777" w:rsidR="00E511C4" w:rsidRDefault="00E511C4" w:rsidP="00E511C4">
      <w:pPr>
        <w:pStyle w:val="p1"/>
      </w:pPr>
    </w:p>
    <w:p w14:paraId="656C1EBC" w14:textId="45C25BC1" w:rsidR="00E511C4" w:rsidRPr="00E46B5C" w:rsidRDefault="00E511C4" w:rsidP="00E511C4">
      <w:pPr>
        <w:widowControl w:val="0"/>
        <w:tabs>
          <w:tab w:val="left" w:pos="220"/>
          <w:tab w:val="left" w:pos="720"/>
        </w:tabs>
        <w:autoSpaceDE w:val="0"/>
        <w:autoSpaceDN w:val="0"/>
        <w:adjustRightInd w:val="0"/>
        <w:spacing w:after="240" w:line="360" w:lineRule="atLeast"/>
        <w:rPr>
          <w:rFonts w:ascii="Times" w:hAnsi="Times" w:cs="Times"/>
          <w:i/>
          <w:iCs/>
          <w:color w:val="000000"/>
        </w:rPr>
      </w:pPr>
      <w:r w:rsidRPr="00E46B5C">
        <w:rPr>
          <w:rFonts w:ascii="Times" w:hAnsi="Times" w:cs="Times"/>
          <w:i/>
          <w:iCs/>
          <w:color w:val="000000"/>
        </w:rPr>
        <w:t>Discuss each of the following constraints which may limit your proposal and project in some way.  If a constraint does not apply, state there is no constraint and give a reason.  It is expected that constraints do exist for most of these issues for your project, you may need to think deeply and consider the problem widely</w:t>
      </w:r>
      <w:r w:rsidR="00AA0AD3" w:rsidRPr="00E46B5C">
        <w:rPr>
          <w:rFonts w:ascii="Times" w:hAnsi="Times" w:cs="Times"/>
          <w:i/>
          <w:iCs/>
          <w:color w:val="000000"/>
        </w:rPr>
        <w:t>.  There may be additional constraints for your problem which you should add to this discussion.</w:t>
      </w:r>
      <w:r w:rsidR="00D72D11" w:rsidRPr="00E46B5C">
        <w:rPr>
          <w:rFonts w:ascii="Times" w:hAnsi="Times" w:cs="Times"/>
          <w:i/>
          <w:iCs/>
          <w:color w:val="000000"/>
        </w:rPr>
        <w:t xml:space="preserve"> (</w:t>
      </w:r>
      <w:proofErr w:type="gramStart"/>
      <w:r w:rsidR="00D72D11" w:rsidRPr="00E46B5C">
        <w:rPr>
          <w:rFonts w:ascii="Times" w:hAnsi="Times" w:cs="Times"/>
          <w:i/>
          <w:iCs/>
          <w:color w:val="000000"/>
        </w:rPr>
        <w:t>note:</w:t>
      </w:r>
      <w:proofErr w:type="gramEnd"/>
      <w:r w:rsidR="00D72D11" w:rsidRPr="00E46B5C">
        <w:rPr>
          <w:rFonts w:ascii="Times" w:hAnsi="Times" w:cs="Times"/>
          <w:i/>
          <w:iCs/>
          <w:color w:val="000000"/>
        </w:rPr>
        <w:t xml:space="preserv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lastRenderedPageBreak/>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9DC10FC" w:rsidR="00A11EF4" w:rsidRDefault="00A11EF4" w:rsidP="009323DD">
      <w:pPr>
        <w:spacing w:after="120"/>
        <w:rPr>
          <w:rFonts w:ascii="Times New Roman" w:hAnsi="Times New Roman" w:cs="Times New Roman"/>
        </w:rPr>
      </w:pPr>
    </w:p>
    <w:p w14:paraId="0A847AA7" w14:textId="77777777" w:rsidR="0014101D" w:rsidRDefault="0014101D" w:rsidP="009323DD">
      <w:pPr>
        <w:spacing w:after="120"/>
        <w:rPr>
          <w:rFonts w:ascii="Times New Roman" w:hAnsi="Times New Roman" w:cs="Times New Roman"/>
        </w:rPr>
      </w:pPr>
    </w:p>
    <w:p w14:paraId="7653646C" w14:textId="78530C7E"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r w:rsidR="00B01BF4">
        <w:rPr>
          <w:rFonts w:ascii="Times New Roman" w:hAnsi="Times New Roman" w:cs="Times New Roman"/>
        </w:rPr>
        <w:t>]</w:t>
      </w:r>
      <w:r w:rsidR="005D4D45">
        <w:rPr>
          <w:rFonts w:ascii="Times New Roman" w:hAnsi="Times New Roman" w:cs="Times New Roman"/>
        </w:rPr>
        <w:t xml:space="preserve">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lastRenderedPageBreak/>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E162F6B" w:rsidR="00501A93" w:rsidRPr="00610B02" w:rsidRDefault="00501A93" w:rsidP="00501A93">
      <w:pPr>
        <w:pStyle w:val="Heading1"/>
      </w:pPr>
      <w:bookmarkStart w:id="14" w:name="_Toc511225739"/>
      <w:r>
        <w:t>Team Organization</w:t>
      </w:r>
      <w:bookmarkEnd w:id="14"/>
      <w:r w:rsidR="005D4D45">
        <w:t xml:space="preserve"> </w:t>
      </w:r>
      <w:r w:rsidR="00B01BF4">
        <w:t>[written by</w:t>
      </w:r>
      <w:r w:rsidR="005D4D45">
        <w:t xml:space="preserve"> Bryce George</w:t>
      </w:r>
      <w:r w:rsidR="00B01BF4">
        <w:t>]</w:t>
      </w:r>
    </w:p>
    <w:p w14:paraId="18E3F2BE" w14:textId="1FDA0476" w:rsidR="00501A93" w:rsidRPr="00E46B5C" w:rsidRDefault="00501A93" w:rsidP="00501A93">
      <w:pPr>
        <w:spacing w:after="120"/>
        <w:rPr>
          <w:rFonts w:ascii="Times New Roman" w:hAnsi="Times New Roman" w:cs="Times New Roman"/>
          <w:i/>
          <w:iCs/>
        </w:rPr>
      </w:pPr>
      <w:r w:rsidRPr="00E46B5C">
        <w:rPr>
          <w:rFonts w:ascii="Times New Roman" w:hAnsi="Times New Roman" w:cs="Times New Roman"/>
          <w:i/>
          <w:iCs/>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214D042B" w14:textId="77777777" w:rsidR="00E46B5C" w:rsidRDefault="00E46B5C" w:rsidP="00501A93">
      <w:pPr>
        <w:spacing w:after="120"/>
        <w:rPr>
          <w:rFonts w:ascii="Times New Roman" w:hAnsi="Times New Roman" w:cs="Times New Roman"/>
        </w:rPr>
      </w:pPr>
    </w:p>
    <w:p w14:paraId="08740A70" w14:textId="0D9B7E68"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6604487E" w:rsidR="00501A93" w:rsidRDefault="00501A93" w:rsidP="00501A93">
      <w:pPr>
        <w:spacing w:after="120"/>
        <w:rPr>
          <w:rFonts w:ascii="Times New Roman" w:hAnsi="Times New Roman" w:cs="Times New Roman"/>
        </w:rPr>
      </w:pPr>
      <w:r>
        <w:rPr>
          <w:rFonts w:ascii="Times New Roman" w:hAnsi="Times New Roman" w:cs="Times New Roman"/>
        </w:rPr>
        <w:t>Design Manager:</w:t>
      </w:r>
      <w:r w:rsidR="00803BC0">
        <w:rPr>
          <w:rFonts w:ascii="Times New Roman" w:hAnsi="Times New Roman" w:cs="Times New Roman"/>
        </w:rPr>
        <w:t xml:space="preserve"> </w:t>
      </w:r>
    </w:p>
    <w:p w14:paraId="168EEC3E" w14:textId="2B510E43"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5F9CEB44" w14:textId="21FA821F" w:rsidR="00E46B5C" w:rsidRDefault="00E46B5C" w:rsidP="00501A93">
      <w:pPr>
        <w:spacing w:after="120"/>
        <w:rPr>
          <w:rFonts w:ascii="Times New Roman" w:hAnsi="Times New Roman" w:cs="Times New Roman"/>
        </w:rPr>
      </w:pPr>
    </w:p>
    <w:p w14:paraId="225EA0C0" w14:textId="3DC01968" w:rsidR="00E46B5C" w:rsidRDefault="00E46B5C" w:rsidP="00501A93">
      <w:pPr>
        <w:spacing w:after="120"/>
        <w:rPr>
          <w:rFonts w:ascii="Times New Roman" w:hAnsi="Times New Roman" w:cs="Times New Roman"/>
        </w:rPr>
      </w:pPr>
      <w:r>
        <w:rPr>
          <w:rFonts w:ascii="Times New Roman" w:hAnsi="Times New Roman" w:cs="Times New Roman"/>
        </w:rPr>
        <w:t>&lt;Paste here&gt;</w:t>
      </w:r>
    </w:p>
    <w:p w14:paraId="3106F307" w14:textId="2CB4B358" w:rsidR="00E46B5C" w:rsidRDefault="00E46B5C" w:rsidP="00424F0A">
      <w:pPr>
        <w:spacing w:after="120"/>
        <w:rPr>
          <w:rFonts w:ascii="Arial" w:hAnsi="Arial" w:cs="Arial"/>
          <w:sz w:val="28"/>
        </w:rPr>
      </w:pPr>
    </w:p>
    <w:p w14:paraId="11235A44" w14:textId="0DDF9B0A" w:rsidR="00610B02" w:rsidRPr="00610B02" w:rsidRDefault="00E93630" w:rsidP="003C1963">
      <w:pPr>
        <w:pStyle w:val="Heading1"/>
      </w:pPr>
      <w:bookmarkStart w:id="15" w:name="_Toc511225740"/>
      <w:r>
        <w:t>Team Constraints</w:t>
      </w:r>
      <w:bookmarkEnd w:id="15"/>
      <w:r w:rsidR="005D4D45">
        <w:t xml:space="preserve"> </w:t>
      </w:r>
      <w:r w:rsidR="00B01BF4">
        <w:t>[written by</w:t>
      </w:r>
      <w:r w:rsidR="005D4D45">
        <w:t xml:space="preserve"> Bryce George</w:t>
      </w:r>
      <w:r w:rsidR="00B01BF4">
        <w:t>]</w:t>
      </w:r>
    </w:p>
    <w:p w14:paraId="144A9D26" w14:textId="77777777" w:rsidR="008B711E" w:rsidRPr="00E46B5C" w:rsidRDefault="00E00B89" w:rsidP="009323DD">
      <w:pPr>
        <w:spacing w:after="120"/>
        <w:rPr>
          <w:rFonts w:ascii="Times New Roman" w:hAnsi="Times New Roman" w:cs="Times New Roman"/>
          <w:i/>
          <w:iCs/>
        </w:rPr>
      </w:pPr>
      <w:r w:rsidRPr="00E46B5C">
        <w:rPr>
          <w:rFonts w:ascii="Times New Roman" w:hAnsi="Times New Roman" w:cs="Times New Roman"/>
          <w:i/>
          <w:iCs/>
        </w:rPr>
        <w:t>Survey the landscape you are in</w:t>
      </w:r>
    </w:p>
    <w:p w14:paraId="0D7B885C"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Each team member, 1-2 sentences: degree major, skills, interests, future plans (job, startup, grad school…)</w:t>
      </w:r>
    </w:p>
    <w:p w14:paraId="572AE4D2"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Missing skills you need</w:t>
      </w:r>
    </w:p>
    <w:p w14:paraId="2590E11B" w14:textId="77777777" w:rsidR="00610B02" w:rsidRPr="00E46B5C" w:rsidRDefault="009F6244"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lastRenderedPageBreak/>
        <w:t>Anything</w:t>
      </w:r>
      <w:r w:rsidR="00397BC9" w:rsidRPr="00E46B5C">
        <w:rPr>
          <w:rFonts w:ascii="Times New Roman" w:hAnsi="Times New Roman" w:cs="Times New Roman"/>
          <w:i/>
          <w:iCs/>
        </w:rPr>
        <w:t xml:space="preserve"> else?</w:t>
      </w:r>
    </w:p>
    <w:p w14:paraId="4218832E" w14:textId="7ED18966" w:rsidR="00610B02" w:rsidRPr="00E46B5C" w:rsidRDefault="000B481F" w:rsidP="009323DD">
      <w:pPr>
        <w:spacing w:after="120"/>
        <w:rPr>
          <w:rFonts w:ascii="Times New Roman" w:hAnsi="Times New Roman" w:cs="Times New Roman"/>
          <w:i/>
          <w:iCs/>
        </w:rPr>
      </w:pPr>
      <w:r w:rsidRPr="00E46B5C">
        <w:rPr>
          <w:rFonts w:ascii="Times New Roman" w:hAnsi="Times New Roman" w:cs="Times New Roman"/>
          <w:i/>
          <w:iCs/>
        </w:rPr>
        <w:t>Do not solve these issues here—just say what they are</w:t>
      </w:r>
    </w:p>
    <w:p w14:paraId="4791075D" w14:textId="1E384837" w:rsidR="00E46B5C" w:rsidRDefault="00E46B5C" w:rsidP="009323DD">
      <w:pPr>
        <w:spacing w:after="120"/>
        <w:rPr>
          <w:rFonts w:ascii="Times New Roman" w:hAnsi="Times New Roman" w:cs="Times New Roman"/>
        </w:rPr>
      </w:pPr>
    </w:p>
    <w:p w14:paraId="70372298" w14:textId="50909BEC" w:rsidR="00DA409F" w:rsidRDefault="00DA409F" w:rsidP="009323DD">
      <w:pPr>
        <w:spacing w:after="120"/>
        <w:rPr>
          <w:rFonts w:ascii="Times New Roman" w:hAnsi="Times New Roman" w:cs="Times New Roman"/>
        </w:rPr>
      </w:pPr>
      <w:r>
        <w:rPr>
          <w:rFonts w:ascii="Times New Roman" w:hAnsi="Times New Roman" w:cs="Times New Roman"/>
        </w:rPr>
        <w:t>Andrew Nguyen …</w:t>
      </w:r>
    </w:p>
    <w:p w14:paraId="6A8A3A31" w14:textId="77777777" w:rsidR="00DA409F" w:rsidRDefault="00DA409F" w:rsidP="009323DD">
      <w:pPr>
        <w:spacing w:after="120"/>
        <w:rPr>
          <w:rFonts w:ascii="Times New Roman" w:hAnsi="Times New Roman" w:cs="Times New Roman"/>
        </w:rPr>
      </w:pPr>
    </w:p>
    <w:p w14:paraId="6A324A9F" w14:textId="65E5E3AF" w:rsidR="00E46B5C" w:rsidRDefault="00AF394C" w:rsidP="009323DD">
      <w:pPr>
        <w:spacing w:after="120"/>
        <w:rPr>
          <w:rFonts w:ascii="Times New Roman" w:hAnsi="Times New Roman" w:cs="Times New Roman"/>
        </w:rPr>
      </w:pPr>
      <w:r>
        <w:rPr>
          <w:rFonts w:ascii="Times New Roman" w:hAnsi="Times New Roman" w:cs="Times New Roman"/>
        </w:rPr>
        <w:t xml:space="preserve">Bryce George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 xml:space="preserve">Software Engineer at </w:t>
      </w:r>
      <w:proofErr w:type="spellStart"/>
      <w:r w:rsidR="005A7DA1">
        <w:rPr>
          <w:rFonts w:ascii="Times New Roman" w:hAnsi="Times New Roman" w:cs="Times New Roman"/>
        </w:rPr>
        <w:t>Eclypses</w:t>
      </w:r>
      <w:proofErr w:type="spellEnd"/>
      <w:r w:rsidR="005A7DA1">
        <w:rPr>
          <w:rFonts w:ascii="Times New Roman" w:hAnsi="Times New Roman" w:cs="Times New Roman"/>
        </w:rPr>
        <w:t>,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3C1AD85E" w14:textId="56BA7B7C" w:rsidR="00DA409F" w:rsidRDefault="00DA409F" w:rsidP="009323DD">
      <w:pPr>
        <w:spacing w:after="120"/>
        <w:rPr>
          <w:rFonts w:ascii="Times New Roman" w:hAnsi="Times New Roman" w:cs="Times New Roman"/>
        </w:rPr>
      </w:pPr>
    </w:p>
    <w:p w14:paraId="4B201A37" w14:textId="15EB736B" w:rsidR="00DA409F" w:rsidRDefault="00DA409F" w:rsidP="009323DD">
      <w:pPr>
        <w:spacing w:after="120"/>
        <w:rPr>
          <w:rFonts w:ascii="Times New Roman" w:hAnsi="Times New Roman" w:cs="Times New Roman"/>
        </w:rPr>
      </w:pPr>
      <w:r>
        <w:rPr>
          <w:rFonts w:ascii="Times New Roman" w:hAnsi="Times New Roman" w:cs="Times New Roman"/>
        </w:rPr>
        <w:t xml:space="preserve">Colton </w:t>
      </w:r>
      <w:proofErr w:type="spellStart"/>
      <w:r>
        <w:rPr>
          <w:rFonts w:ascii="Times New Roman" w:hAnsi="Times New Roman" w:cs="Times New Roman"/>
        </w:rPr>
        <w:t>Homuth</w:t>
      </w:r>
      <w:proofErr w:type="spellEnd"/>
      <w:r>
        <w:rPr>
          <w:rFonts w:ascii="Times New Roman" w:hAnsi="Times New Roman" w:cs="Times New Roman"/>
        </w:rPr>
        <w:t xml:space="preserve"> …</w:t>
      </w:r>
    </w:p>
    <w:p w14:paraId="04B79C57" w14:textId="46A5CFF6" w:rsidR="00DA409F" w:rsidRDefault="00DA409F" w:rsidP="009323DD">
      <w:pPr>
        <w:spacing w:after="120"/>
        <w:rPr>
          <w:rFonts w:ascii="Times New Roman" w:hAnsi="Times New Roman" w:cs="Times New Roman"/>
        </w:rPr>
      </w:pPr>
    </w:p>
    <w:p w14:paraId="6227EAF4" w14:textId="0AF9D015" w:rsidR="00DA409F" w:rsidRDefault="00DA409F" w:rsidP="009323DD">
      <w:pPr>
        <w:spacing w:after="120"/>
        <w:rPr>
          <w:rFonts w:ascii="Times New Roman" w:hAnsi="Times New Roman" w:cs="Times New Roman"/>
        </w:rPr>
      </w:pPr>
      <w:r>
        <w:rPr>
          <w:rFonts w:ascii="Times New Roman" w:hAnsi="Times New Roman" w:cs="Times New Roman"/>
        </w:rPr>
        <w:t>William Ross …</w:t>
      </w:r>
    </w:p>
    <w:p w14:paraId="2CB059AC" w14:textId="046CDD20" w:rsidR="00DA409F" w:rsidRDefault="00DA409F" w:rsidP="009323DD">
      <w:pPr>
        <w:spacing w:after="120"/>
        <w:rPr>
          <w:rFonts w:ascii="Times New Roman" w:hAnsi="Times New Roman" w:cs="Times New Roman"/>
        </w:rPr>
      </w:pPr>
    </w:p>
    <w:p w14:paraId="5F6BCC98" w14:textId="560CCD75" w:rsidR="00DA409F" w:rsidRDefault="00DA409F" w:rsidP="009323DD">
      <w:pPr>
        <w:spacing w:after="12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161EE3">
        <w:rPr>
          <w:rFonts w:ascii="Times New Roman" w:hAnsi="Times New Roman" w:cs="Times New Roman"/>
        </w:rPr>
        <w:t xml:space="preserve">Developing familiarity and understanding of the proprietary NAO Framework will also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77777777" w:rsidR="00DA409F" w:rsidRDefault="00DA409F" w:rsidP="009323DD">
      <w:pPr>
        <w:spacing w:after="120"/>
        <w:rPr>
          <w:rFonts w:ascii="Times New Roman" w:hAnsi="Times New Roman" w:cs="Times New Roman"/>
        </w:rPr>
      </w:pPr>
    </w:p>
    <w:p w14:paraId="4083AD84" w14:textId="23DFAD96"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w:t>
      </w:r>
      <w:r w:rsidR="00B01BF4">
        <w:t>[written by</w:t>
      </w:r>
      <w:r w:rsidR="005D4D45">
        <w:t xml:space="preserve"> Bryce George</w:t>
      </w:r>
      <w:r w:rsidR="00B01BF4">
        <w:t>]</w:t>
      </w:r>
    </w:p>
    <w:p w14:paraId="16A48117" w14:textId="277EEF20" w:rsidR="00E93630" w:rsidRPr="00E46B5C" w:rsidRDefault="00E93630" w:rsidP="00E93630">
      <w:pPr>
        <w:spacing w:after="120"/>
        <w:rPr>
          <w:rFonts w:ascii="Times New Roman" w:hAnsi="Times New Roman" w:cs="Times New Roman"/>
          <w:i/>
          <w:iCs/>
        </w:rPr>
      </w:pPr>
      <w:r w:rsidRPr="00E46B5C">
        <w:rPr>
          <w:rFonts w:ascii="Times New Roman" w:hAnsi="Times New Roman" w:cs="Times New Roman"/>
          <w:i/>
          <w:iCs/>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BA85D57" w14:textId="1511ADB9" w:rsidR="0021345E" w:rsidRDefault="0021345E" w:rsidP="00E93630">
      <w:pPr>
        <w:spacing w:after="120"/>
        <w:rPr>
          <w:rFonts w:ascii="Times New Roman" w:hAnsi="Times New Roman" w:cs="Times New Roman"/>
        </w:rPr>
      </w:pPr>
    </w:p>
    <w:p w14:paraId="624240E3" w14:textId="32BA614C" w:rsidR="0021345E" w:rsidRDefault="0021345E" w:rsidP="00765069">
      <w:pPr>
        <w:spacing w:after="120"/>
        <w:contextualSpacing/>
        <w:rPr>
          <w:rFonts w:ascii="Times New Roman" w:hAnsi="Times New Roman" w:cs="Times New Roman"/>
        </w:rPr>
      </w:pPr>
      <w:r>
        <w:rPr>
          <w:rFonts w:ascii="Times New Roman" w:hAnsi="Times New Roman" w:cs="Times New Roman"/>
        </w:rPr>
        <w:t>Given that the modules developed for this project are 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w:t>
      </w:r>
      <w:r w:rsidR="00FD0EEB">
        <w:rPr>
          <w:rFonts w:ascii="Times New Roman" w:hAnsi="Times New Roman" w:cs="Times New Roman"/>
        </w:rPr>
        <w:lastRenderedPageBreak/>
        <w:t xml:space="preserve">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close </w:t>
      </w:r>
      <w:r w:rsidR="0014101D">
        <w:rPr>
          <w:rFonts w:ascii="Times New Roman" w:hAnsi="Times New Roman" w:cs="Times New Roman"/>
        </w:rPr>
        <w:t xml:space="preserve">to grip it </w:t>
      </w:r>
      <w:r w:rsidR="00E46B5C">
        <w:rPr>
          <w:rFonts w:ascii="Times New Roman" w:hAnsi="Times New Roman" w:cs="Times New Roman"/>
        </w:rPr>
        <w:t>and the robot will begin drawing the desired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await further instruction. </w:t>
      </w:r>
    </w:p>
    <w:p w14:paraId="754E17F4" w14:textId="4469637C" w:rsidR="00E46B5C" w:rsidRDefault="00E46B5C" w:rsidP="00765069">
      <w:pPr>
        <w:spacing w:after="120"/>
        <w:contextualSpacing/>
        <w:rPr>
          <w:rFonts w:ascii="Times New Roman" w:hAnsi="Times New Roman" w:cs="Times New Roman"/>
        </w:rPr>
      </w:pPr>
    </w:p>
    <w:p w14:paraId="1A1A75A0" w14:textId="2E3B69B7"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developed in the time allotted</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w:t>
      </w:r>
      <w:r w:rsidR="008B3551">
        <w:rPr>
          <w:rFonts w:ascii="Times New Roman" w:hAnsi="Times New Roman" w:cs="Times New Roman"/>
        </w:rPr>
        <w:t>:</w:t>
      </w:r>
      <w:r w:rsidR="00CA0424">
        <w:rPr>
          <w:rFonts w:ascii="Times New Roman" w:hAnsi="Times New Roman" w:cs="Times New Roman"/>
        </w:rPr>
        <w:t xml:space="preserv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 xml:space="preserve">In order to accomplish these tasks </w:t>
      </w:r>
      <w:proofErr w:type="gramStart"/>
      <w:r w:rsidR="00765069">
        <w:rPr>
          <w:rFonts w:ascii="Times New Roman" w:hAnsi="Times New Roman" w:cs="Times New Roman"/>
        </w:rPr>
        <w:t>which</w:t>
      </w:r>
      <w:proofErr w:type="gramEnd"/>
      <w:r w:rsidR="00765069">
        <w:rPr>
          <w:rFonts w:ascii="Times New Roman" w:hAnsi="Times New Roman" w:cs="Times New Roman"/>
        </w:rPr>
        <w:t xml:space="preserve">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17951522" w14:textId="7357FF9A"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w:t>
      </w:r>
      <w:r w:rsidR="00B01BF4">
        <w:t>[written by</w:t>
      </w:r>
      <w:r w:rsidR="005D4D45">
        <w:t xml:space="preserve"> Andrew Nguyen</w:t>
      </w:r>
      <w:r w:rsidR="00B01BF4">
        <w:t>]</w:t>
      </w:r>
    </w:p>
    <w:p w14:paraId="4D5883AE"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Very rough at this point—</w:t>
      </w:r>
      <w:r w:rsidR="00A37B24" w:rsidRPr="00E46B5C">
        <w:rPr>
          <w:rFonts w:ascii="Times New Roman" w:hAnsi="Times New Roman" w:cs="Times New Roman"/>
          <w:i/>
          <w:iCs/>
        </w:rPr>
        <w:t xml:space="preserve">Inputs, outputs, </w:t>
      </w:r>
      <w:r w:rsidRPr="00E46B5C">
        <w:rPr>
          <w:rFonts w:ascii="Times New Roman" w:hAnsi="Times New Roman" w:cs="Times New Roman"/>
          <w:i/>
          <w:iCs/>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3658F8D"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B01BF4">
        <w:t xml:space="preserve">[written by </w:t>
      </w:r>
      <w:r w:rsidR="005D4D45">
        <w:t xml:space="preserve">Colton </w:t>
      </w:r>
      <w:proofErr w:type="spellStart"/>
      <w:r w:rsidR="005D4D45">
        <w:t>Homuth</w:t>
      </w:r>
      <w:proofErr w:type="spellEnd"/>
      <w:r w:rsidR="00B01BF4">
        <w:t>]</w:t>
      </w:r>
    </w:p>
    <w:p w14:paraId="7E948995"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 xml:space="preserve">What needs to be designed?  </w:t>
      </w:r>
      <w:r w:rsidR="00871A5A" w:rsidRPr="00E46B5C">
        <w:rPr>
          <w:rFonts w:ascii="Times New Roman" w:hAnsi="Times New Roman" w:cs="Times New Roman"/>
          <w:i/>
          <w:iCs/>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678A19AE" w:rsidR="00A954C3" w:rsidRDefault="00A954C3" w:rsidP="009323DD">
      <w:pPr>
        <w:spacing w:after="120"/>
        <w:rPr>
          <w:rFonts w:ascii="Times New Roman" w:hAnsi="Times New Roman" w:cs="Times New Roman"/>
        </w:rPr>
      </w:pPr>
    </w:p>
    <w:p w14:paraId="25AEC05D" w14:textId="77777777" w:rsidR="00BD2666" w:rsidRPr="00BD2666" w:rsidRDefault="00BD2666" w:rsidP="00BD2666">
      <w:pPr>
        <w:spacing w:after="0"/>
        <w:rPr>
          <w:rFonts w:ascii="Times New Roman" w:eastAsia="Times New Roman" w:hAnsi="Times New Roman" w:cs="Times New Roman"/>
          <w:lang w:eastAsia="en-US"/>
        </w:rPr>
      </w:pPr>
      <w:r w:rsidRPr="00BD2666">
        <w:rPr>
          <w:rFonts w:ascii="Times New Roman" w:eastAsia="Times New Roman" w:hAnsi="Times New Roman" w:cs="Times New Roman"/>
          <w:lang w:eastAsia="en-US"/>
        </w:rPr>
        <w:t xml:space="preserve">The NAO robot must be able to create a drawing using an expo marker on a board. On top of this, it needs to also be able to communicate with another person to help promote social interaction. There are many steps that need to be taken to accomplish this as it can be separated into many sub-tasks. The most important being the creation of a drawing algorithm able to use the predefined motor controls to make precise movements. Other than this, it must also be able to hold a writing utensil, respond to verbal commands, </w:t>
      </w:r>
      <w:r w:rsidRPr="00BD2666">
        <w:rPr>
          <w:rFonts w:ascii="Times New Roman" w:eastAsia="Times New Roman" w:hAnsi="Times New Roman" w:cs="Times New Roman"/>
          <w:lang w:eastAsia="en-US"/>
        </w:rPr>
        <w:lastRenderedPageBreak/>
        <w:t xml:space="preserve">recognize a writing surface, along with interact with another person during all of this. The NAO robot has built in capabilities that support most of these tasks from their </w:t>
      </w:r>
      <w:proofErr w:type="spellStart"/>
      <w:r w:rsidRPr="00BD2666">
        <w:rPr>
          <w:rFonts w:ascii="Times New Roman" w:eastAsia="Times New Roman" w:hAnsi="Times New Roman" w:cs="Times New Roman"/>
          <w:lang w:eastAsia="en-US"/>
        </w:rPr>
        <w:t>NAOqi</w:t>
      </w:r>
      <w:proofErr w:type="spellEnd"/>
      <w:r w:rsidRPr="00BD2666">
        <w:rPr>
          <w:rFonts w:ascii="Times New Roman" w:eastAsia="Times New Roman" w:hAnsi="Times New Roman" w:cs="Times New Roman"/>
          <w:lang w:eastAsia="en-US"/>
        </w:rPr>
        <w:t xml:space="preserve"> SDK so our biggest task will be figuring out what complex algorithms we can implement to both assist this framework and supplement it as needed to complete our goals.</w:t>
      </w:r>
    </w:p>
    <w:p w14:paraId="38080F8A" w14:textId="27F4FDFB" w:rsidR="00E46B5C" w:rsidRDefault="00E46B5C" w:rsidP="009323DD">
      <w:pPr>
        <w:spacing w:after="120"/>
        <w:rPr>
          <w:rFonts w:ascii="Times New Roman" w:hAnsi="Times New Roman" w:cs="Times New Roman"/>
        </w:rPr>
      </w:pPr>
    </w:p>
    <w:p w14:paraId="76121BBB" w14:textId="515F97A1" w:rsidR="004B14CA" w:rsidRPr="00D65C71" w:rsidRDefault="004B14CA" w:rsidP="003C1963">
      <w:pPr>
        <w:pStyle w:val="Heading1"/>
      </w:pPr>
      <w:bookmarkStart w:id="19" w:name="_Toc511225744"/>
      <w:r w:rsidRPr="00D65C71">
        <w:t>Draft Budget</w:t>
      </w:r>
      <w:bookmarkEnd w:id="19"/>
      <w:r w:rsidR="005D4D45">
        <w:t xml:space="preserve"> </w:t>
      </w:r>
      <w:r w:rsidR="00B01BF4">
        <w:t xml:space="preserve">[written by </w:t>
      </w:r>
      <w:r w:rsidR="005D4D45">
        <w:t>William Ross</w:t>
      </w:r>
      <w:r w:rsidR="00B01BF4">
        <w:t>]</w:t>
      </w:r>
    </w:p>
    <w:p w14:paraId="65E56CBF" w14:textId="20C69FB0" w:rsidR="00D72D11" w:rsidRPr="00E46B5C" w:rsidRDefault="004B14CA" w:rsidP="00E46B5C">
      <w:pPr>
        <w:spacing w:after="120"/>
        <w:rPr>
          <w:rFonts w:ascii="Times New Roman" w:hAnsi="Times New Roman" w:cs="Times New Roman"/>
          <w:i/>
          <w:iCs/>
        </w:rPr>
      </w:pPr>
      <w:r w:rsidRPr="00E46B5C">
        <w:rPr>
          <w:rFonts w:ascii="Times New Roman" w:hAnsi="Times New Roman" w:cs="Times New Roman"/>
          <w:i/>
          <w:iCs/>
        </w:rPr>
        <w:t xml:space="preserve">Can be very </w:t>
      </w:r>
      <w:proofErr w:type="gramStart"/>
      <w:r w:rsidRPr="00E46B5C">
        <w:rPr>
          <w:rFonts w:ascii="Times New Roman" w:hAnsi="Times New Roman" w:cs="Times New Roman"/>
          <w:i/>
          <w:iCs/>
        </w:rPr>
        <w:t>rough, but</w:t>
      </w:r>
      <w:proofErr w:type="gramEnd"/>
      <w:r w:rsidRPr="00E46B5C">
        <w:rPr>
          <w:rFonts w:ascii="Times New Roman" w:hAnsi="Times New Roman" w:cs="Times New Roman"/>
          <w:i/>
          <w:iCs/>
        </w:rPr>
        <w:t xml:space="preserve"> try to list </w:t>
      </w:r>
      <w:r w:rsidR="000B481F" w:rsidRPr="00E46B5C">
        <w:rPr>
          <w:rFonts w:ascii="Times New Roman" w:hAnsi="Times New Roman" w:cs="Times New Roman"/>
          <w:i/>
          <w:iCs/>
        </w:rPr>
        <w:t xml:space="preserve">what needs to be purchased and </w:t>
      </w:r>
      <w:r w:rsidR="00D72D11" w:rsidRPr="00E46B5C">
        <w:rPr>
          <w:rFonts w:ascii="Times New Roman" w:hAnsi="Times New Roman" w:cs="Times New Roman"/>
          <w:i/>
          <w:iCs/>
        </w:rPr>
        <w:t>costs as you think they may be, as well as sources of income.</w:t>
      </w:r>
      <w:r w:rsidRPr="00E46B5C">
        <w:rPr>
          <w:rFonts w:ascii="Times New Roman" w:hAnsi="Times New Roman" w:cs="Times New Roman"/>
          <w:i/>
          <w:iCs/>
        </w:rPr>
        <w:t xml:space="preserve">  A range is OK.  Where you receive donations, write that—for instance, if you will receive IC’s free note that and the sources</w:t>
      </w:r>
    </w:p>
    <w:p w14:paraId="7EE8DF07" w14:textId="64E522DB" w:rsidR="00E46B5C" w:rsidRDefault="00E46B5C" w:rsidP="00E46B5C">
      <w:pPr>
        <w:spacing w:after="120"/>
        <w:rPr>
          <w:rFonts w:ascii="Times New Roman" w:hAnsi="Times New Roman" w:cs="Times New Roman"/>
        </w:rPr>
      </w:pPr>
    </w:p>
    <w:p w14:paraId="45772A90" w14:textId="1EC65916" w:rsidR="00E46B5C"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0870C8FA" w14:textId="2E2DE34E" w:rsidR="00A954C3" w:rsidRPr="00D65C71" w:rsidRDefault="00A954C3" w:rsidP="003C1963">
      <w:pPr>
        <w:pStyle w:val="Heading1"/>
      </w:pPr>
      <w:bookmarkStart w:id="20" w:name="_Toc511225745"/>
      <w:r w:rsidRPr="00D65C71">
        <w:t>Deliverables</w:t>
      </w:r>
      <w:bookmarkEnd w:id="20"/>
      <w:r w:rsidR="005D4D45">
        <w:t xml:space="preserve"> </w:t>
      </w:r>
      <w:r w:rsidR="00B01BF4">
        <w:t>[written by</w:t>
      </w:r>
      <w:r w:rsidR="005D4D45">
        <w:t xml:space="preserve"> Bryce George</w:t>
      </w:r>
      <w:r w:rsidR="00B01BF4">
        <w:t>]</w:t>
      </w:r>
    </w:p>
    <w:p w14:paraId="69DAD511" w14:textId="3A545F7C" w:rsidR="008B711E" w:rsidRPr="00E46B5C" w:rsidRDefault="00A954C3" w:rsidP="009323DD">
      <w:pPr>
        <w:spacing w:after="120"/>
        <w:rPr>
          <w:rFonts w:ascii="Times New Roman" w:hAnsi="Times New Roman" w:cs="Times New Roman"/>
          <w:i/>
          <w:iCs/>
        </w:rPr>
      </w:pPr>
      <w:r w:rsidRPr="00E46B5C">
        <w:rPr>
          <w:rFonts w:ascii="Times New Roman" w:hAnsi="Times New Roman" w:cs="Times New Roman"/>
          <w:i/>
          <w:iCs/>
        </w:rPr>
        <w:t xml:space="preserve">What will be </w:t>
      </w:r>
      <w:r w:rsidR="006420A7" w:rsidRPr="00E46B5C">
        <w:rPr>
          <w:rFonts w:ascii="Times New Roman" w:hAnsi="Times New Roman" w:cs="Times New Roman"/>
          <w:i/>
          <w:iCs/>
        </w:rPr>
        <w:t>on the table at the front of the room in May?</w:t>
      </w:r>
    </w:p>
    <w:p w14:paraId="51DFDE41" w14:textId="145E4506" w:rsidR="00E46B5C" w:rsidRDefault="00E46B5C" w:rsidP="009323DD">
      <w:pPr>
        <w:spacing w:after="120"/>
        <w:rPr>
          <w:rFonts w:ascii="Times New Roman" w:hAnsi="Times New Roman" w:cs="Times New Roman"/>
        </w:rPr>
      </w:pPr>
    </w:p>
    <w:p w14:paraId="629328BE" w14:textId="4DE9B399"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social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w:t>
      </w:r>
      <w:r w:rsidR="00BD2666">
        <w:rPr>
          <w:rFonts w:ascii="Times New Roman" w:hAnsi="Times New Roman" w:cs="Times New Roman"/>
        </w:rPr>
        <w:t>. Another mechanism may also be for affixing a writing implement to the robot’s hand/arm if it is found that the robot cannot maintain adequate hold on the writing implement during drawing.</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B767F7">
      <w:pPr>
        <w:pStyle w:val="ListParagraph"/>
        <w:numPr>
          <w:ilvl w:val="0"/>
          <w:numId w:val="17"/>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B767F7">
      <w:pPr>
        <w:pStyle w:val="ListParagraph"/>
        <w:numPr>
          <w:ilvl w:val="0"/>
          <w:numId w:val="17"/>
        </w:numPr>
        <w:spacing w:after="120"/>
        <w:rPr>
          <w:rFonts w:ascii="Times New Roman" w:hAnsi="Times New Roman" w:cs="Times New Roman"/>
        </w:rPr>
      </w:pPr>
      <w:r>
        <w:rPr>
          <w:rFonts w:ascii="Times New Roman" w:hAnsi="Times New Roman" w:cs="Times New Roman"/>
        </w:rPr>
        <w:t>Jetson Nano GPU Integration Manual</w:t>
      </w:r>
    </w:p>
    <w:p w14:paraId="085D91B2" w14:textId="199BDDEF" w:rsidR="00D56422" w:rsidRDefault="00D56422" w:rsidP="00B767F7">
      <w:pPr>
        <w:pStyle w:val="ListParagraph"/>
        <w:numPr>
          <w:ilvl w:val="0"/>
          <w:numId w:val="17"/>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0B9DDC24" w14:textId="717CD640" w:rsidR="00BD2666" w:rsidRPr="00BD2666" w:rsidRDefault="00BD2666" w:rsidP="00B767F7">
      <w:pPr>
        <w:pStyle w:val="ListParagraph"/>
        <w:numPr>
          <w:ilvl w:val="0"/>
          <w:numId w:val="17"/>
        </w:numPr>
        <w:spacing w:after="120"/>
        <w:rPr>
          <w:rFonts w:ascii="Times New Roman" w:hAnsi="Times New Roman" w:cs="Times New Roman"/>
          <w:i/>
          <w:iCs/>
        </w:rPr>
      </w:pPr>
      <w:r>
        <w:rPr>
          <w:rFonts w:ascii="Times New Roman" w:hAnsi="Times New Roman" w:cs="Times New Roman"/>
        </w:rPr>
        <w:t xml:space="preserve">A mechanism for attaching a writing implement to the NAO robot’s hand or arm </w:t>
      </w:r>
      <w:r w:rsidRPr="00BD2666">
        <w:rPr>
          <w:rFonts w:ascii="Times New Roman" w:hAnsi="Times New Roman" w:cs="Times New Roman"/>
          <w:i/>
          <w:iCs/>
        </w:rPr>
        <w:t xml:space="preserve">(Only if the robot is </w:t>
      </w:r>
      <w:r>
        <w:rPr>
          <w:rFonts w:ascii="Times New Roman" w:hAnsi="Times New Roman" w:cs="Times New Roman"/>
          <w:i/>
          <w:iCs/>
        </w:rPr>
        <w:t xml:space="preserve">found to be </w:t>
      </w:r>
      <w:r w:rsidRPr="00BD2666">
        <w:rPr>
          <w:rFonts w:ascii="Times New Roman" w:hAnsi="Times New Roman" w:cs="Times New Roman"/>
          <w:i/>
          <w:iCs/>
        </w:rPr>
        <w:t>incapable of holding the writing implement on its own)</w:t>
      </w:r>
    </w:p>
    <w:p w14:paraId="3A6A4E96" w14:textId="692F25A3" w:rsidR="008B711E" w:rsidRPr="00D65C71" w:rsidRDefault="008B711E" w:rsidP="003C1963">
      <w:pPr>
        <w:pStyle w:val="Heading1"/>
      </w:pPr>
      <w:bookmarkStart w:id="21" w:name="_Toc511225746"/>
      <w:r w:rsidRPr="00D65C71">
        <w:t>Appendix</w:t>
      </w:r>
      <w:bookmarkEnd w:id="21"/>
      <w:r w:rsidR="005D4D45">
        <w:t xml:space="preserve"> </w:t>
      </w:r>
      <w:r w:rsidR="00B01BF4">
        <w:t xml:space="preserve">[written by </w:t>
      </w:r>
      <w:r w:rsidR="005D4D45">
        <w:t>All</w:t>
      </w:r>
      <w:r w:rsidR="00B01BF4">
        <w:t>]</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lastRenderedPageBreak/>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BED9C" w14:textId="77777777" w:rsidR="00A339D9" w:rsidRDefault="00A339D9" w:rsidP="00BA16C1">
      <w:pPr>
        <w:spacing w:after="0"/>
      </w:pPr>
      <w:r>
        <w:separator/>
      </w:r>
    </w:p>
  </w:endnote>
  <w:endnote w:type="continuationSeparator" w:id="0">
    <w:p w14:paraId="5F62C4BC" w14:textId="77777777" w:rsidR="00A339D9" w:rsidRDefault="00A339D9"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A733CA" w:rsidRDefault="00A733CA"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A733CA" w:rsidRPr="00425EFF" w:rsidRDefault="00A733CA"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2DF27" w14:textId="77777777" w:rsidR="00A339D9" w:rsidRDefault="00A339D9" w:rsidP="00BA16C1">
      <w:pPr>
        <w:spacing w:after="0"/>
      </w:pPr>
      <w:r>
        <w:separator/>
      </w:r>
    </w:p>
  </w:footnote>
  <w:footnote w:type="continuationSeparator" w:id="0">
    <w:p w14:paraId="1648ED0A" w14:textId="77777777" w:rsidR="00A339D9" w:rsidRDefault="00A339D9"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A733CA" w:rsidRPr="00BA16C1" w:rsidRDefault="00A733CA"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C5976"/>
    <w:multiLevelType w:val="hybridMultilevel"/>
    <w:tmpl w:val="8C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1"/>
  </w:num>
  <w:num w:numId="5">
    <w:abstractNumId w:val="16"/>
  </w:num>
  <w:num w:numId="6">
    <w:abstractNumId w:val="3"/>
  </w:num>
  <w:num w:numId="7">
    <w:abstractNumId w:val="5"/>
  </w:num>
  <w:num w:numId="8">
    <w:abstractNumId w:val="6"/>
  </w:num>
  <w:num w:numId="9">
    <w:abstractNumId w:val="4"/>
  </w:num>
  <w:num w:numId="10">
    <w:abstractNumId w:val="12"/>
  </w:num>
  <w:num w:numId="11">
    <w:abstractNumId w:val="0"/>
  </w:num>
  <w:num w:numId="12">
    <w:abstractNumId w:val="15"/>
  </w:num>
  <w:num w:numId="13">
    <w:abstractNumId w:val="13"/>
  </w:num>
  <w:num w:numId="14">
    <w:abstractNumId w:val="2"/>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21C24"/>
    <w:rsid w:val="0003544A"/>
    <w:rsid w:val="00064BD8"/>
    <w:rsid w:val="00067397"/>
    <w:rsid w:val="000B481F"/>
    <w:rsid w:val="000E5B6C"/>
    <w:rsid w:val="000E6513"/>
    <w:rsid w:val="0010626D"/>
    <w:rsid w:val="0012558B"/>
    <w:rsid w:val="0014101D"/>
    <w:rsid w:val="00143F61"/>
    <w:rsid w:val="00147066"/>
    <w:rsid w:val="00161EE3"/>
    <w:rsid w:val="001626F5"/>
    <w:rsid w:val="00167492"/>
    <w:rsid w:val="00195B67"/>
    <w:rsid w:val="001A3B09"/>
    <w:rsid w:val="001B079C"/>
    <w:rsid w:val="001B5EAD"/>
    <w:rsid w:val="001C2797"/>
    <w:rsid w:val="001F5F8B"/>
    <w:rsid w:val="002118AC"/>
    <w:rsid w:val="0021345E"/>
    <w:rsid w:val="00217821"/>
    <w:rsid w:val="00224C3B"/>
    <w:rsid w:val="002252EA"/>
    <w:rsid w:val="00226E42"/>
    <w:rsid w:val="00231696"/>
    <w:rsid w:val="002468C0"/>
    <w:rsid w:val="00251D38"/>
    <w:rsid w:val="00283DB0"/>
    <w:rsid w:val="00292BEC"/>
    <w:rsid w:val="002A5569"/>
    <w:rsid w:val="002D528E"/>
    <w:rsid w:val="003202C9"/>
    <w:rsid w:val="00371021"/>
    <w:rsid w:val="0038065D"/>
    <w:rsid w:val="00397BC9"/>
    <w:rsid w:val="003C1963"/>
    <w:rsid w:val="003C73CC"/>
    <w:rsid w:val="00405EFA"/>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11901"/>
    <w:rsid w:val="00545D86"/>
    <w:rsid w:val="00562FEB"/>
    <w:rsid w:val="00563A36"/>
    <w:rsid w:val="00590CB8"/>
    <w:rsid w:val="005A7DA1"/>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65069"/>
    <w:rsid w:val="00771A5F"/>
    <w:rsid w:val="00796CC8"/>
    <w:rsid w:val="007B1ACC"/>
    <w:rsid w:val="007C13E7"/>
    <w:rsid w:val="00802250"/>
    <w:rsid w:val="00803BC0"/>
    <w:rsid w:val="00831543"/>
    <w:rsid w:val="00871A5A"/>
    <w:rsid w:val="008B3551"/>
    <w:rsid w:val="008B711E"/>
    <w:rsid w:val="008C656E"/>
    <w:rsid w:val="008D2C99"/>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39D9"/>
    <w:rsid w:val="00A37B24"/>
    <w:rsid w:val="00A732C1"/>
    <w:rsid w:val="00A733CA"/>
    <w:rsid w:val="00A76FC7"/>
    <w:rsid w:val="00A86A07"/>
    <w:rsid w:val="00A954C3"/>
    <w:rsid w:val="00AA0AD3"/>
    <w:rsid w:val="00AB5812"/>
    <w:rsid w:val="00AF394C"/>
    <w:rsid w:val="00B01BF4"/>
    <w:rsid w:val="00B24308"/>
    <w:rsid w:val="00B558F8"/>
    <w:rsid w:val="00B645E4"/>
    <w:rsid w:val="00B767F7"/>
    <w:rsid w:val="00BA16C1"/>
    <w:rsid w:val="00BA421F"/>
    <w:rsid w:val="00BB4378"/>
    <w:rsid w:val="00BC039A"/>
    <w:rsid w:val="00BD2666"/>
    <w:rsid w:val="00BF032A"/>
    <w:rsid w:val="00BF7FE5"/>
    <w:rsid w:val="00C15A13"/>
    <w:rsid w:val="00C6277F"/>
    <w:rsid w:val="00C80C80"/>
    <w:rsid w:val="00C86A80"/>
    <w:rsid w:val="00CA0424"/>
    <w:rsid w:val="00CE0D4D"/>
    <w:rsid w:val="00CF234F"/>
    <w:rsid w:val="00CF42BC"/>
    <w:rsid w:val="00D1129C"/>
    <w:rsid w:val="00D23AA0"/>
    <w:rsid w:val="00D30A75"/>
    <w:rsid w:val="00D34496"/>
    <w:rsid w:val="00D467CA"/>
    <w:rsid w:val="00D4772F"/>
    <w:rsid w:val="00D56422"/>
    <w:rsid w:val="00D605F9"/>
    <w:rsid w:val="00D65C71"/>
    <w:rsid w:val="00D71963"/>
    <w:rsid w:val="00D72D11"/>
    <w:rsid w:val="00D91330"/>
    <w:rsid w:val="00DA409F"/>
    <w:rsid w:val="00DB0508"/>
    <w:rsid w:val="00DC34FD"/>
    <w:rsid w:val="00DD75BF"/>
    <w:rsid w:val="00DE53E8"/>
    <w:rsid w:val="00DE6DBF"/>
    <w:rsid w:val="00DF5154"/>
    <w:rsid w:val="00DF5944"/>
    <w:rsid w:val="00DF7835"/>
    <w:rsid w:val="00E00B89"/>
    <w:rsid w:val="00E00E13"/>
    <w:rsid w:val="00E401E1"/>
    <w:rsid w:val="00E42ACA"/>
    <w:rsid w:val="00E46AC3"/>
    <w:rsid w:val="00E46B5C"/>
    <w:rsid w:val="00E511C4"/>
    <w:rsid w:val="00E55D2C"/>
    <w:rsid w:val="00E77BFE"/>
    <w:rsid w:val="00E83C56"/>
    <w:rsid w:val="00E90226"/>
    <w:rsid w:val="00E93630"/>
    <w:rsid w:val="00EC5E87"/>
    <w:rsid w:val="00ED0EA5"/>
    <w:rsid w:val="00ED5BA1"/>
    <w:rsid w:val="00F03687"/>
    <w:rsid w:val="00F35EE3"/>
    <w:rsid w:val="00F5073D"/>
    <w:rsid w:val="00F7293E"/>
    <w:rsid w:val="00F73725"/>
    <w:rsid w:val="00F94EAD"/>
    <w:rsid w:val="00FA272F"/>
    <w:rsid w:val="00FD0EEB"/>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 w:id="2058626679">
      <w:bodyDiv w:val="1"/>
      <w:marLeft w:val="0"/>
      <w:marRight w:val="0"/>
      <w:marTop w:val="0"/>
      <w:marBottom w:val="0"/>
      <w:divBdr>
        <w:top w:val="none" w:sz="0" w:space="0" w:color="auto"/>
        <w:left w:val="none" w:sz="0" w:space="0" w:color="auto"/>
        <w:bottom w:val="none" w:sz="0" w:space="0" w:color="auto"/>
        <w:right w:val="none" w:sz="0" w:space="0" w:color="auto"/>
      </w:divBdr>
      <w:divsChild>
        <w:div w:id="16354031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302</TotalTime>
  <Pages>10</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22</cp:revision>
  <cp:lastPrinted>2012-10-09T23:59:00Z</cp:lastPrinted>
  <dcterms:created xsi:type="dcterms:W3CDTF">2018-04-11T21:47:00Z</dcterms:created>
  <dcterms:modified xsi:type="dcterms:W3CDTF">2020-12-01T01:06:00Z</dcterms:modified>
</cp:coreProperties>
</file>